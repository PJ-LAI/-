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EB3" w:rsidRDefault="00F21EB3" w:rsidP="00C976B9">
      <w:pPr>
        <w:pStyle w:val="a9"/>
        <w:rPr>
          <w:b/>
          <w:color w:val="0070C0"/>
        </w:rPr>
      </w:pPr>
      <w:r w:rsidRPr="006D2F2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0AA3FBD" wp14:editId="5E5C0396">
                <wp:simplePos x="0" y="0"/>
                <wp:positionH relativeFrom="column">
                  <wp:posOffset>-64770</wp:posOffset>
                </wp:positionH>
                <wp:positionV relativeFrom="paragraph">
                  <wp:posOffset>38449</wp:posOffset>
                </wp:positionV>
                <wp:extent cx="4582160" cy="564515"/>
                <wp:effectExtent l="0" t="0" r="15240" b="6985"/>
                <wp:wrapTopAndBottom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85C" w:rsidRPr="003970C0" w:rsidRDefault="000B585C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流行病學與生物統計計算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 xml:space="preserve">Homework </w:t>
                            </w:r>
                            <w:r w:rsidR="00DB009A">
                              <w:rPr>
                                <w:rFonts w:asciiTheme="minorHAnsi" w:hAnsiTheme="minorHAnsi" w:cstheme="minorHAnsi"/>
                              </w:rPr>
                              <w:t>11</w:t>
                            </w:r>
                          </w:p>
                          <w:p w:rsidR="000B585C" w:rsidRPr="003970C0" w:rsidRDefault="000B585C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學號：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b07401048</w:t>
                            </w:r>
                            <w:r w:rsidR="00F21EB3">
                              <w:rPr>
                                <w:rFonts w:asciiTheme="minorHAnsi" w:hAnsiTheme="minorHAnsi" w:cstheme="minorHAnsi" w:hint="eastAsia"/>
                              </w:rPr>
                              <w:t xml:space="preserve"> 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系級：醫學五</w:t>
                            </w:r>
                            <w:r w:rsidR="00F21EB3">
                              <w:rPr>
                                <w:rFonts w:asciiTheme="minorHAnsi" w:hAnsiTheme="minorHAnsi" w:cstheme="minorHAnsi" w:hint="eastAsia"/>
                              </w:rPr>
                              <w:t xml:space="preserve"> 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姓名：賴柏瑞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A3FBD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5.1pt;margin-top:3.05pt;width:360.8pt;height:44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" fillcolor="white [3201]" strokeweight=".5pt">
                <v:textbox>
                  <w:txbxContent>
                    <w:p w:rsidR="000B585C" w:rsidRPr="003970C0" w:rsidRDefault="000B585C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流行病學與生物統計計算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 xml:space="preserve">Homework </w:t>
                      </w:r>
                      <w:r w:rsidR="00DB009A">
                        <w:rPr>
                          <w:rFonts w:asciiTheme="minorHAnsi" w:hAnsiTheme="minorHAnsi" w:cstheme="minorHAnsi"/>
                        </w:rPr>
                        <w:t>11</w:t>
                      </w:r>
                    </w:p>
                    <w:p w:rsidR="000B585C" w:rsidRPr="003970C0" w:rsidRDefault="000B585C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學號：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b07401048</w:t>
                      </w:r>
                      <w:r w:rsidR="00F21EB3">
                        <w:rPr>
                          <w:rFonts w:asciiTheme="minorHAnsi" w:hAnsiTheme="minorHAnsi" w:cstheme="minorHAnsi" w:hint="eastAsia"/>
                        </w:rPr>
                        <w:t xml:space="preserve"> 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系級：醫學五</w:t>
                      </w:r>
                      <w:r w:rsidR="00F21EB3">
                        <w:rPr>
                          <w:rFonts w:asciiTheme="minorHAnsi" w:hAnsiTheme="minorHAnsi" w:cstheme="minorHAnsi" w:hint="eastAsia"/>
                        </w:rPr>
                        <w:t xml:space="preserve"> 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姓名：賴柏瑞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76B9" w:rsidRPr="00C976B9" w:rsidRDefault="00C976B9" w:rsidP="00C976B9">
      <w:pPr>
        <w:pStyle w:val="a9"/>
        <w:rPr>
          <w:b/>
          <w:color w:val="0070C0"/>
        </w:rPr>
      </w:pPr>
      <w:r w:rsidRPr="00C976B9">
        <w:rPr>
          <w:b/>
          <w:color w:val="0070C0"/>
        </w:rPr>
        <w:t># Homework</w:t>
      </w:r>
      <w:r w:rsidR="000B585C">
        <w:rPr>
          <w:b/>
          <w:color w:val="0070C0"/>
        </w:rPr>
        <w:t>7</w:t>
      </w:r>
    </w:p>
    <w:p w:rsidR="00C976B9" w:rsidRDefault="00C976B9" w:rsidP="00C976B9">
      <w:pPr>
        <w:pStyle w:val="a9"/>
        <w:rPr>
          <w:b/>
          <w:color w:val="0070C0"/>
        </w:rPr>
      </w:pPr>
      <w:r w:rsidRPr="00C976B9">
        <w:rPr>
          <w:b/>
          <w:color w:val="0070C0"/>
        </w:rPr>
        <w:t>#</w:t>
      </w:r>
      <w:r w:rsidR="000B585C">
        <w:rPr>
          <w:b/>
          <w:color w:val="0070C0"/>
        </w:rPr>
        <w:t xml:space="preserve">EX </w:t>
      </w:r>
      <w:r w:rsidR="005F02EF">
        <w:rPr>
          <w:b/>
          <w:color w:val="0070C0"/>
        </w:rPr>
        <w:t>22-1</w:t>
      </w:r>
    </w:p>
    <w:p w:rsidR="005F02EF" w:rsidRPr="00C976B9" w:rsidRDefault="005F02EF" w:rsidP="005F02EF">
      <w:pPr>
        <w:pStyle w:val="a9"/>
        <w:ind w:firstLine="480"/>
        <w:rPr>
          <w:b/>
          <w:color w:val="0070C0"/>
        </w:rPr>
      </w:pPr>
      <w:r>
        <w:rPr>
          <w:rFonts w:hint="eastAsia"/>
          <w:b/>
          <w:color w:val="0070C0"/>
        </w:rPr>
        <w:t>#</w:t>
      </w:r>
      <w:r>
        <w:rPr>
          <w:b/>
          <w:color w:val="0070C0"/>
        </w:rPr>
        <w:t xml:space="preserve"> n = 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i/>
          <w:iCs/>
          <w:color w:val="AAAAAA"/>
          <w:sz w:val="18"/>
          <w:szCs w:val="18"/>
        </w:rPr>
        <w:t># n = 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norep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9C5D27"/>
          <w:sz w:val="18"/>
          <w:szCs w:val="18"/>
        </w:rPr>
        <w:t>6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0.005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mle30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matrix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norep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norep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set.seed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gpa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rnorm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mean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3.1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sd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0.3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gre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rnorm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mean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580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sd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gpa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gre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pii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cbind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rep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gpa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gre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sample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pii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pii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replace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FALSE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ftn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betacoef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betacoef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betacoef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diag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list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777777"/>
          <w:sz w:val="18"/>
          <w:szCs w:val="18"/>
        </w:rPr>
        <w:t>))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highnew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maxiter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]]))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&amp;&amp;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maxiter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]])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failed to converge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NA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else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converges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mle30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highnew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1e-9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maxiter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mle30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meanmle30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colSums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mle30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norep</w:t>
      </w:r>
    </w:p>
    <w:p w:rsidR="005F02EF" w:rsidRDefault="009772E1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noProof/>
          <w:color w:val="777777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-134471</wp:posOffset>
                </wp:positionH>
                <wp:positionV relativeFrom="paragraph">
                  <wp:posOffset>356347</wp:posOffset>
                </wp:positionV>
                <wp:extent cx="5839759" cy="1038466"/>
                <wp:effectExtent l="0" t="0" r="2540" b="1587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759" cy="1038466"/>
                          <a:chOff x="0" y="0"/>
                          <a:chExt cx="5839759" cy="1038466"/>
                        </a:xfrm>
                      </wpg:grpSpPr>
                      <pic:pic xmlns:pic="http://schemas.openxmlformats.org/drawingml/2006/picture">
                        <pic:nvPicPr>
                          <pic:cNvPr id="12" name="圖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6959" y="53788"/>
                            <a:ext cx="4622800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文字方塊 13"/>
                        <wps:cNvSpPr txBox="1"/>
                        <wps:spPr>
                          <a:xfrm>
                            <a:off x="0" y="0"/>
                            <a:ext cx="1180214" cy="5005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72E1" w:rsidRPr="009772E1" w:rsidRDefault="009772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72E1">
                                <w:rPr>
                                  <w:sz w:val="18"/>
                                  <w:szCs w:val="18"/>
                                </w:rPr>
                                <w:t>MLE of regression coe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fficient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字方塊 14"/>
                        <wps:cNvSpPr txBox="1"/>
                        <wps:spPr>
                          <a:xfrm>
                            <a:off x="0" y="537882"/>
                            <a:ext cx="1180214" cy="5005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72E1" w:rsidRPr="009772E1" w:rsidRDefault="009772E1" w:rsidP="009772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Bias of </w:t>
                              </w:r>
                              <w:r w:rsidRPr="009772E1">
                                <w:rPr>
                                  <w:sz w:val="18"/>
                                  <w:szCs w:val="18"/>
                                </w:rPr>
                                <w:t>MLE of regression coe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fficient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5" o:spid="_x0000_s1027" style="position:absolute;margin-left:-10.6pt;margin-top:28.05pt;width:459.8pt;height:81.75pt;z-index:251663360" coordsize="58397,1038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2" o:spid="_x0000_s1028" type="#_x0000_t75" style="position:absolute;left:12169;top:537;width:46228;height:95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">
                  <v:imagedata r:id="rId6" o:title=""/>
                </v:shape>
                <v:shape id="文字方塊 13" o:spid="_x0000_s1029" type="#_x0000_t202" style="position:absolute;width:11802;height:50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vV8xQAAAOAAAAAPAAAAZHJzL2Rvd25yZXYueG1sRI/BSgMx&#13;&#10;EIbvgu8QRvBmsy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DdJvV8xQAAAOAAAAAP&#13;&#10;AAAAAAAAAAAAAAAAAAcCAABkcnMvZG93bnJldi54bWxQSwUGAAAAAAMAAwC3AAAA+QIAAAAA&#13;&#10;" fillcolor="white [3201]" strokeweight=".5pt">
                  <v:textbox>
                    <w:txbxContent>
                      <w:p w:rsidR="009772E1" w:rsidRPr="009772E1" w:rsidRDefault="009772E1">
                        <w:pPr>
                          <w:rPr>
                            <w:sz w:val="18"/>
                            <w:szCs w:val="18"/>
                          </w:rPr>
                        </w:pPr>
                        <w:r w:rsidRPr="009772E1">
                          <w:rPr>
                            <w:sz w:val="18"/>
                            <w:szCs w:val="18"/>
                          </w:rPr>
                          <w:t>MLE of regression coe</w:t>
                        </w:r>
                        <w:r>
                          <w:rPr>
                            <w:sz w:val="18"/>
                            <w:szCs w:val="18"/>
                          </w:rPr>
                          <w:t>fficient</w:t>
                        </w:r>
                      </w:p>
                    </w:txbxContent>
                  </v:textbox>
                </v:shape>
                <v:shape id="文字方塊 14" o:spid="_x0000_s1030" type="#_x0000_t202" style="position:absolute;top:5378;width:11802;height:5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20IxQAAAOAAAAAPAAAAZHJzL2Rvd25yZXYueG1sRI/BSgMx&#13;&#10;EIbvgu8QRvBms4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BSz20IxQAAAOAAAAAP&#13;&#10;AAAAAAAAAAAAAAAAAAcCAABkcnMvZG93bnJldi54bWxQSwUGAAAAAAMAAwC3AAAA+QIAAAAA&#13;&#10;" fillcolor="white [3201]" strokeweight=".5pt">
                  <v:textbox>
                    <w:txbxContent>
                      <w:p w:rsidR="009772E1" w:rsidRPr="009772E1" w:rsidRDefault="009772E1" w:rsidP="009772E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Bias of </w:t>
                        </w:r>
                        <w:r w:rsidRPr="009772E1">
                          <w:rPr>
                            <w:sz w:val="18"/>
                            <w:szCs w:val="18"/>
                          </w:rPr>
                          <w:t>MLE of regression coe</w:t>
                        </w:r>
                        <w:r>
                          <w:rPr>
                            <w:sz w:val="18"/>
                            <w:szCs w:val="18"/>
                          </w:rPr>
                          <w:t>fficient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02EF">
        <w:rPr>
          <w:rFonts w:ascii="Menlo" w:hAnsi="Menlo" w:cs="Menlo"/>
          <w:color w:val="777777"/>
          <w:sz w:val="18"/>
          <w:szCs w:val="18"/>
        </w:rPr>
        <w:t>(</w:t>
      </w:r>
      <w:r w:rsidR="005F02EF">
        <w:rPr>
          <w:rFonts w:ascii="Menlo" w:hAnsi="Menlo" w:cs="Menlo"/>
          <w:color w:val="7A3E9D"/>
          <w:sz w:val="18"/>
          <w:szCs w:val="18"/>
        </w:rPr>
        <w:t>bias30</w:t>
      </w:r>
      <w:r w:rsidR="005F02EF">
        <w:rPr>
          <w:rFonts w:ascii="Menlo" w:hAnsi="Menlo" w:cs="Menlo"/>
          <w:color w:val="333333"/>
          <w:sz w:val="18"/>
          <w:szCs w:val="18"/>
        </w:rPr>
        <w:t xml:space="preserve"> </w:t>
      </w:r>
      <w:r w:rsidR="005F02EF">
        <w:rPr>
          <w:rFonts w:ascii="Menlo" w:hAnsi="Menlo" w:cs="Menlo"/>
          <w:color w:val="777777"/>
          <w:sz w:val="18"/>
          <w:szCs w:val="18"/>
        </w:rPr>
        <w:t>&lt;-</w:t>
      </w:r>
      <w:r w:rsidR="005F02EF">
        <w:rPr>
          <w:rFonts w:ascii="Menlo" w:hAnsi="Menlo" w:cs="Menlo"/>
          <w:color w:val="333333"/>
          <w:sz w:val="18"/>
          <w:szCs w:val="18"/>
        </w:rPr>
        <w:t xml:space="preserve"> </w:t>
      </w:r>
      <w:r w:rsidR="005F02EF">
        <w:rPr>
          <w:rFonts w:ascii="Menlo" w:hAnsi="Menlo" w:cs="Menlo"/>
          <w:color w:val="7A3E9D"/>
          <w:sz w:val="18"/>
          <w:szCs w:val="18"/>
        </w:rPr>
        <w:t>meanmle30</w:t>
      </w:r>
      <w:r w:rsidR="005F02EF">
        <w:rPr>
          <w:rFonts w:ascii="Menlo" w:hAnsi="Menlo" w:cs="Menlo"/>
          <w:color w:val="333333"/>
          <w:sz w:val="18"/>
          <w:szCs w:val="18"/>
        </w:rPr>
        <w:t xml:space="preserve"> </w:t>
      </w:r>
      <w:r w:rsidR="005F02EF">
        <w:rPr>
          <w:rFonts w:ascii="Menlo" w:hAnsi="Menlo" w:cs="Menlo"/>
          <w:color w:val="777777"/>
          <w:sz w:val="18"/>
          <w:szCs w:val="18"/>
        </w:rPr>
        <w:t>-</w:t>
      </w:r>
      <w:r w:rsidR="005F02EF">
        <w:rPr>
          <w:rFonts w:ascii="Menlo" w:hAnsi="Menlo" w:cs="Menlo"/>
          <w:color w:val="333333"/>
          <w:sz w:val="18"/>
          <w:szCs w:val="18"/>
        </w:rPr>
        <w:t xml:space="preserve"> </w:t>
      </w:r>
      <w:r w:rsidR="005F02EF">
        <w:rPr>
          <w:rFonts w:ascii="Menlo" w:hAnsi="Menlo" w:cs="Menlo"/>
          <w:color w:val="7A3E9D"/>
          <w:sz w:val="18"/>
          <w:szCs w:val="18"/>
        </w:rPr>
        <w:t>beta</w:t>
      </w:r>
      <w:r w:rsidR="005F02EF">
        <w:rPr>
          <w:rFonts w:ascii="Menlo" w:hAnsi="Menlo" w:cs="Menlo"/>
          <w:color w:val="777777"/>
          <w:sz w:val="18"/>
          <w:szCs w:val="18"/>
        </w:rPr>
        <w:t>)</w:t>
      </w:r>
      <w:r w:rsidR="005F02EF" w:rsidRPr="005F02EF">
        <w:rPr>
          <w:rFonts w:ascii="Menlo" w:hAnsi="Menlo" w:cs="Menlo" w:hint="eastAsia"/>
          <w:noProof/>
          <w:color w:val="333333"/>
          <w:sz w:val="18"/>
          <w:szCs w:val="18"/>
        </w:rPr>
        <w:t xml:space="preserve"> </w:t>
      </w:r>
    </w:p>
    <w:p w:rsidR="00C976B9" w:rsidRDefault="00C976B9" w:rsidP="004F5103">
      <w:pPr>
        <w:rPr>
          <w:rFonts w:ascii="Menlo" w:hAnsi="Menlo" w:cs="Menlo"/>
          <w:color w:val="333333"/>
          <w:sz w:val="18"/>
          <w:szCs w:val="18"/>
        </w:rPr>
      </w:pPr>
    </w:p>
    <w:p w:rsidR="005F02EF" w:rsidRDefault="005F02EF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br w:type="page"/>
      </w:r>
    </w:p>
    <w:p w:rsidR="005F02EF" w:rsidRDefault="005F02EF" w:rsidP="005F02EF">
      <w:pPr>
        <w:pStyle w:val="a9"/>
        <w:ind w:firstLine="480"/>
        <w:rPr>
          <w:b/>
          <w:color w:val="0070C0"/>
        </w:rPr>
      </w:pPr>
      <w:r>
        <w:rPr>
          <w:rFonts w:hint="eastAsia"/>
          <w:b/>
          <w:color w:val="0070C0"/>
        </w:rPr>
        <w:lastRenderedPageBreak/>
        <w:t>#</w:t>
      </w:r>
      <w:r>
        <w:rPr>
          <w:b/>
          <w:color w:val="0070C0"/>
        </w:rPr>
        <w:t xml:space="preserve"> n = 230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n = 230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norep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9C5D27"/>
          <w:sz w:val="18"/>
          <w:szCs w:val="18"/>
        </w:rPr>
        <w:t>6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0.005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mle230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matrix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norep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norep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set.seed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gpa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rnorm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mean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3.1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sd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0.3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gre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rnorm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mean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580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sd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gpa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gre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pii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cbind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rep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gpa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gre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sample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pii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pii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replace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FALSE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ftn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betacoef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betacoef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betacoef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diag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list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777777"/>
          <w:sz w:val="18"/>
          <w:szCs w:val="18"/>
        </w:rPr>
        <w:t>))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highnew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maxiter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]]))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&amp;&amp;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maxiter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]])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failed to converge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NA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else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converges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mle230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highnew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1e-9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maxiter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mle230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meanmle230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colSums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mle230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norep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bias230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meanmle230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9772E1" w:rsidP="005F02EF">
      <w:pPr>
        <w:pStyle w:val="a9"/>
        <w:ind w:firstLine="480"/>
        <w:rPr>
          <w:b/>
          <w:color w:val="0070C0"/>
        </w:rPr>
      </w:pPr>
      <w:r>
        <w:rPr>
          <w:rFonts w:ascii="Menlo" w:hAnsi="Menlo" w:cs="Menlo"/>
          <w:noProof/>
          <w:color w:val="777777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F53797" wp14:editId="356248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9759" cy="1038466"/>
                <wp:effectExtent l="0" t="0" r="2540" b="15875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759" cy="1038466"/>
                          <a:chOff x="0" y="0"/>
                          <a:chExt cx="5839759" cy="1038466"/>
                        </a:xfrm>
                      </wpg:grpSpPr>
                      <pic:pic xmlns:pic="http://schemas.openxmlformats.org/drawingml/2006/picture">
                        <pic:nvPicPr>
                          <pic:cNvPr id="17" name="圖片 1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16959" y="74762"/>
                            <a:ext cx="4622800" cy="9105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文字方塊 18"/>
                        <wps:cNvSpPr txBox="1"/>
                        <wps:spPr>
                          <a:xfrm>
                            <a:off x="0" y="0"/>
                            <a:ext cx="1180214" cy="5005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72E1" w:rsidRPr="009772E1" w:rsidRDefault="009772E1" w:rsidP="009772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72E1">
                                <w:rPr>
                                  <w:sz w:val="18"/>
                                  <w:szCs w:val="18"/>
                                </w:rPr>
                                <w:t>MLE of regression coe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fficient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字方塊 19"/>
                        <wps:cNvSpPr txBox="1"/>
                        <wps:spPr>
                          <a:xfrm>
                            <a:off x="0" y="537882"/>
                            <a:ext cx="1180214" cy="5005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72E1" w:rsidRPr="009772E1" w:rsidRDefault="009772E1" w:rsidP="009772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Bias of </w:t>
                              </w:r>
                              <w:r w:rsidRPr="009772E1">
                                <w:rPr>
                                  <w:sz w:val="18"/>
                                  <w:szCs w:val="18"/>
                                </w:rPr>
                                <w:t>MLE of regression coe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fficient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53797" id="群組 16" o:spid="_x0000_s1031" style="position:absolute;left:0;text-align:left;margin-left:0;margin-top:0;width:459.8pt;height:81.75pt;z-index:251665408" coordsize="58397,1038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">
                <v:shape id="圖片 17" o:spid="_x0000_s1032" type="#_x0000_t75" style="position:absolute;left:12169;top:747;width:46228;height:91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">
                  <v:imagedata r:id="rId8" o:title=""/>
                </v:shape>
                <v:shape id="文字方塊 18" o:spid="_x0000_s1033" type="#_x0000_t202" style="position:absolute;width:11802;height:50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" fillcolor="white [3201]" strokeweight=".5pt">
                  <v:textbox>
                    <w:txbxContent>
                      <w:p w:rsidR="009772E1" w:rsidRPr="009772E1" w:rsidRDefault="009772E1" w:rsidP="009772E1">
                        <w:pPr>
                          <w:rPr>
                            <w:sz w:val="18"/>
                            <w:szCs w:val="18"/>
                          </w:rPr>
                        </w:pPr>
                        <w:r w:rsidRPr="009772E1">
                          <w:rPr>
                            <w:sz w:val="18"/>
                            <w:szCs w:val="18"/>
                          </w:rPr>
                          <w:t>MLE of regression coe</w:t>
                        </w:r>
                        <w:r>
                          <w:rPr>
                            <w:sz w:val="18"/>
                            <w:szCs w:val="18"/>
                          </w:rPr>
                          <w:t>fficient</w:t>
                        </w:r>
                      </w:p>
                    </w:txbxContent>
                  </v:textbox>
                </v:shape>
                <v:shape id="文字方塊 19" o:spid="_x0000_s1034" type="#_x0000_t202" style="position:absolute;top:5378;width:11802;height:5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" fillcolor="white [3201]" strokeweight=".5pt">
                  <v:textbox>
                    <w:txbxContent>
                      <w:p w:rsidR="009772E1" w:rsidRPr="009772E1" w:rsidRDefault="009772E1" w:rsidP="009772E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Bias of </w:t>
                        </w:r>
                        <w:r w:rsidRPr="009772E1">
                          <w:rPr>
                            <w:sz w:val="18"/>
                            <w:szCs w:val="18"/>
                          </w:rPr>
                          <w:t>MLE of regression coe</w:t>
                        </w:r>
                        <w:r>
                          <w:rPr>
                            <w:sz w:val="18"/>
                            <w:szCs w:val="18"/>
                          </w:rPr>
                          <w:t>fficient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F02EF" w:rsidRDefault="005F02EF">
      <w:pPr>
        <w:rPr>
          <w:rFonts w:asciiTheme="minorHAnsi" w:eastAsiaTheme="minorEastAsia" w:hAnsiTheme="minorHAnsi" w:cstheme="minorBidi"/>
          <w:b/>
          <w:color w:val="0070C0"/>
          <w:kern w:val="2"/>
        </w:rPr>
      </w:pPr>
      <w:r>
        <w:rPr>
          <w:b/>
          <w:color w:val="0070C0"/>
        </w:rPr>
        <w:br w:type="page"/>
      </w:r>
    </w:p>
    <w:p w:rsidR="005F02EF" w:rsidRDefault="005F02EF" w:rsidP="005F02EF">
      <w:pPr>
        <w:pStyle w:val="a9"/>
        <w:ind w:firstLine="480"/>
        <w:rPr>
          <w:b/>
          <w:color w:val="0070C0"/>
        </w:rPr>
      </w:pPr>
      <w:r>
        <w:rPr>
          <w:rFonts w:hint="eastAsia"/>
          <w:b/>
          <w:color w:val="0070C0"/>
        </w:rPr>
        <w:lastRenderedPageBreak/>
        <w:t>#</w:t>
      </w:r>
      <w:r>
        <w:rPr>
          <w:b/>
          <w:color w:val="0070C0"/>
        </w:rPr>
        <w:t xml:space="preserve"> n = 430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n = 430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430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norep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9C5D27"/>
          <w:sz w:val="18"/>
          <w:szCs w:val="18"/>
        </w:rPr>
        <w:t>6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0.005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mle430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matrix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norep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norep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set.seed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gpa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rnorm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mean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3.1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sd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0.3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gre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rnorm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mean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580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sd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gpa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gre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pii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cbind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rep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gpa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gre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sample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pii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pii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replace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FALSE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ftn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betacoef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betacoef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betacoef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diag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list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777777"/>
          <w:sz w:val="18"/>
          <w:szCs w:val="18"/>
        </w:rPr>
        <w:t>))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highnew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maxiter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]]))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&amp;&amp;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maxiter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]])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failed to converge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NA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else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converges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mle430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highnew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1e-9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maxiter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mle430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meanmle430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colSums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mle430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norep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bias430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meanmle430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9772E1" w:rsidP="005F02EF">
      <w:pPr>
        <w:pStyle w:val="a9"/>
        <w:ind w:firstLine="480"/>
        <w:rPr>
          <w:b/>
          <w:color w:val="0070C0"/>
        </w:rPr>
      </w:pPr>
      <w:r>
        <w:rPr>
          <w:rFonts w:ascii="Menlo" w:hAnsi="Menlo" w:cs="Menlo"/>
          <w:noProof/>
          <w:color w:val="777777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F53797" wp14:editId="356248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9759" cy="1038466"/>
                <wp:effectExtent l="0" t="0" r="2540" b="15875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759" cy="1038466"/>
                          <a:chOff x="0" y="0"/>
                          <a:chExt cx="5839759" cy="1038466"/>
                        </a:xfrm>
                      </wpg:grpSpPr>
                      <pic:pic xmlns:pic="http://schemas.openxmlformats.org/drawingml/2006/picture">
                        <pic:nvPicPr>
                          <pic:cNvPr id="21" name="圖片 2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16959" y="74675"/>
                            <a:ext cx="4622800" cy="910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文字方塊 22"/>
                        <wps:cNvSpPr txBox="1"/>
                        <wps:spPr>
                          <a:xfrm>
                            <a:off x="0" y="0"/>
                            <a:ext cx="1180214" cy="5005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72E1" w:rsidRPr="009772E1" w:rsidRDefault="009772E1" w:rsidP="009772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72E1">
                                <w:rPr>
                                  <w:sz w:val="18"/>
                                  <w:szCs w:val="18"/>
                                </w:rPr>
                                <w:t>MLE of regression coe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fficient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0" y="537882"/>
                            <a:ext cx="1180214" cy="5005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72E1" w:rsidRPr="009772E1" w:rsidRDefault="009772E1" w:rsidP="009772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Bias of </w:t>
                              </w:r>
                              <w:r w:rsidRPr="009772E1">
                                <w:rPr>
                                  <w:sz w:val="18"/>
                                  <w:szCs w:val="18"/>
                                </w:rPr>
                                <w:t>MLE of regression coe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fficient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53797" id="群組 20" o:spid="_x0000_s1035" style="position:absolute;left:0;text-align:left;margin-left:0;margin-top:0;width:459.8pt;height:81.75pt;z-index:251667456" coordsize="58397,1038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">
                <v:shape id="圖片 21" o:spid="_x0000_s1036" type="#_x0000_t75" style="position:absolute;left:12169;top:746;width:46228;height:91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">
                  <v:imagedata r:id="rId10" o:title=""/>
                </v:shape>
                <v:shape id="文字方塊 22" o:spid="_x0000_s1037" type="#_x0000_t202" style="position:absolute;width:11802;height:50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" fillcolor="white [3201]" strokeweight=".5pt">
                  <v:textbox>
                    <w:txbxContent>
                      <w:p w:rsidR="009772E1" w:rsidRPr="009772E1" w:rsidRDefault="009772E1" w:rsidP="009772E1">
                        <w:pPr>
                          <w:rPr>
                            <w:sz w:val="18"/>
                            <w:szCs w:val="18"/>
                          </w:rPr>
                        </w:pPr>
                        <w:r w:rsidRPr="009772E1">
                          <w:rPr>
                            <w:sz w:val="18"/>
                            <w:szCs w:val="18"/>
                          </w:rPr>
                          <w:t>MLE of regression coe</w:t>
                        </w:r>
                        <w:r>
                          <w:rPr>
                            <w:sz w:val="18"/>
                            <w:szCs w:val="18"/>
                          </w:rPr>
                          <w:t>fficient</w:t>
                        </w:r>
                      </w:p>
                    </w:txbxContent>
                  </v:textbox>
                </v:shape>
                <v:shape id="文字方塊 23" o:spid="_x0000_s1038" type="#_x0000_t202" style="position:absolute;top:5378;width:11802;height:5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j/B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E0o/wcYAAADgAAAA&#13;&#10;DwAAAAAAAAAAAAAAAAAHAgAAZHJzL2Rvd25yZXYueG1sUEsFBgAAAAADAAMAtwAAAPoCAAAAAA==&#13;&#10;" fillcolor="white [3201]" strokeweight=".5pt">
                  <v:textbox>
                    <w:txbxContent>
                      <w:p w:rsidR="009772E1" w:rsidRPr="009772E1" w:rsidRDefault="009772E1" w:rsidP="009772E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Bias of </w:t>
                        </w:r>
                        <w:r w:rsidRPr="009772E1">
                          <w:rPr>
                            <w:sz w:val="18"/>
                            <w:szCs w:val="18"/>
                          </w:rPr>
                          <w:t>MLE of regression coe</w:t>
                        </w:r>
                        <w:r>
                          <w:rPr>
                            <w:sz w:val="18"/>
                            <w:szCs w:val="18"/>
                          </w:rPr>
                          <w:t>fficient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F02EF" w:rsidRDefault="005F02EF">
      <w:pPr>
        <w:rPr>
          <w:rFonts w:asciiTheme="minorHAnsi" w:eastAsiaTheme="minorEastAsia" w:hAnsiTheme="minorHAnsi" w:cstheme="minorBidi"/>
          <w:b/>
          <w:color w:val="0070C0"/>
          <w:kern w:val="2"/>
        </w:rPr>
      </w:pPr>
      <w:r>
        <w:rPr>
          <w:b/>
          <w:color w:val="0070C0"/>
        </w:rPr>
        <w:br w:type="page"/>
      </w:r>
    </w:p>
    <w:p w:rsidR="005F02EF" w:rsidRDefault="005F02EF" w:rsidP="005F02EF">
      <w:pPr>
        <w:pStyle w:val="a9"/>
        <w:ind w:firstLine="480"/>
        <w:rPr>
          <w:b/>
          <w:color w:val="0070C0"/>
        </w:rPr>
      </w:pPr>
      <w:r>
        <w:rPr>
          <w:rFonts w:hint="eastAsia"/>
          <w:b/>
          <w:color w:val="0070C0"/>
        </w:rPr>
        <w:lastRenderedPageBreak/>
        <w:t>#</w:t>
      </w:r>
      <w:r>
        <w:rPr>
          <w:b/>
          <w:color w:val="0070C0"/>
        </w:rPr>
        <w:t xml:space="preserve"> n = 630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n = 630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630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norep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9C5D27"/>
          <w:sz w:val="18"/>
          <w:szCs w:val="18"/>
        </w:rPr>
        <w:t>6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0.005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mle630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matrix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norep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norep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set.seed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gpa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rnorm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mean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3.1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sd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0.3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gre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rnorm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mean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580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sd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gpa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gre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pii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cbind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rep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gpa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gre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sample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pii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pii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replace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FALSE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ftn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betacoef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betacoef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betacoef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diag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list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777777"/>
          <w:sz w:val="18"/>
          <w:szCs w:val="18"/>
        </w:rPr>
        <w:t>))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highnew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maxiter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]]))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&amp;&amp;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maxiter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]])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fx</w:t>
      </w:r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failed to converge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NA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else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converges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mle630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highnew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ftn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tol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1e-9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maxiter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mle630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meanmle630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colSums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mle630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norep</w:t>
      </w:r>
    </w:p>
    <w:p w:rsidR="005F02EF" w:rsidRDefault="005F02EF" w:rsidP="005F02E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bias630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meanmle630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5F02EF" w:rsidRDefault="009772E1" w:rsidP="005F02EF">
      <w:pPr>
        <w:pStyle w:val="a9"/>
        <w:ind w:firstLine="480"/>
        <w:rPr>
          <w:b/>
          <w:color w:val="0070C0"/>
        </w:rPr>
      </w:pPr>
      <w:r>
        <w:rPr>
          <w:rFonts w:ascii="Menlo" w:hAnsi="Menlo" w:cs="Menlo"/>
          <w:noProof/>
          <w:color w:val="777777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7F53797" wp14:editId="356248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9759" cy="1038466"/>
                <wp:effectExtent l="0" t="0" r="2540" b="1587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759" cy="1038466"/>
                          <a:chOff x="0" y="0"/>
                          <a:chExt cx="5839759" cy="1038466"/>
                        </a:xfrm>
                      </wpg:grpSpPr>
                      <pic:pic xmlns:pic="http://schemas.openxmlformats.org/drawingml/2006/picture">
                        <pic:nvPicPr>
                          <pic:cNvPr id="25" name="圖片 2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16959" y="81557"/>
                            <a:ext cx="4622800" cy="896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文字方塊 26"/>
                        <wps:cNvSpPr txBox="1"/>
                        <wps:spPr>
                          <a:xfrm>
                            <a:off x="0" y="0"/>
                            <a:ext cx="1180214" cy="5005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72E1" w:rsidRPr="009772E1" w:rsidRDefault="009772E1" w:rsidP="009772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72E1">
                                <w:rPr>
                                  <w:sz w:val="18"/>
                                  <w:szCs w:val="18"/>
                                </w:rPr>
                                <w:t>MLE of regression coe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fficient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字方塊 27"/>
                        <wps:cNvSpPr txBox="1"/>
                        <wps:spPr>
                          <a:xfrm>
                            <a:off x="0" y="537882"/>
                            <a:ext cx="1180214" cy="5005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72E1" w:rsidRPr="009772E1" w:rsidRDefault="009772E1" w:rsidP="009772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Bias of </w:t>
                              </w:r>
                              <w:r w:rsidRPr="009772E1">
                                <w:rPr>
                                  <w:sz w:val="18"/>
                                  <w:szCs w:val="18"/>
                                </w:rPr>
                                <w:t>MLE of regression coe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fficient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53797" id="群組 24" o:spid="_x0000_s1039" style="position:absolute;left:0;text-align:left;margin-left:0;margin-top:0;width:459.8pt;height:81.75pt;z-index:251669504" coordsize="58397,1038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">
                <v:shape id="圖片 25" o:spid="_x0000_s1040" type="#_x0000_t75" style="position:absolute;left:12169;top:815;width:46228;height:89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">
                  <v:imagedata r:id="rId12" o:title=""/>
                </v:shape>
                <v:shape id="文字方塊 26" o:spid="_x0000_s1041" type="#_x0000_t202" style="position:absolute;width:11802;height:50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" fillcolor="white [3201]" strokeweight=".5pt">
                  <v:textbox>
                    <w:txbxContent>
                      <w:p w:rsidR="009772E1" w:rsidRPr="009772E1" w:rsidRDefault="009772E1" w:rsidP="009772E1">
                        <w:pPr>
                          <w:rPr>
                            <w:sz w:val="18"/>
                            <w:szCs w:val="18"/>
                          </w:rPr>
                        </w:pPr>
                        <w:r w:rsidRPr="009772E1">
                          <w:rPr>
                            <w:sz w:val="18"/>
                            <w:szCs w:val="18"/>
                          </w:rPr>
                          <w:t>MLE of regression coe</w:t>
                        </w:r>
                        <w:r>
                          <w:rPr>
                            <w:sz w:val="18"/>
                            <w:szCs w:val="18"/>
                          </w:rPr>
                          <w:t>fficient</w:t>
                        </w:r>
                      </w:p>
                    </w:txbxContent>
                  </v:textbox>
                </v:shape>
                <v:shape id="文字方塊 27" o:spid="_x0000_s1042" type="#_x0000_t202" style="position:absolute;top:5378;width:11802;height:5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" fillcolor="white [3201]" strokeweight=".5pt">
                  <v:textbox>
                    <w:txbxContent>
                      <w:p w:rsidR="009772E1" w:rsidRPr="009772E1" w:rsidRDefault="009772E1" w:rsidP="009772E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Bias of </w:t>
                        </w:r>
                        <w:r w:rsidRPr="009772E1">
                          <w:rPr>
                            <w:sz w:val="18"/>
                            <w:szCs w:val="18"/>
                          </w:rPr>
                          <w:t>MLE of regression coe</w:t>
                        </w:r>
                        <w:r>
                          <w:rPr>
                            <w:sz w:val="18"/>
                            <w:szCs w:val="18"/>
                          </w:rPr>
                          <w:t>fficient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F02EF" w:rsidRDefault="005F02EF" w:rsidP="005F02EF">
      <w:pPr>
        <w:pStyle w:val="a9"/>
        <w:ind w:firstLine="480"/>
        <w:rPr>
          <w:b/>
          <w:color w:val="0070C0"/>
        </w:rPr>
      </w:pPr>
    </w:p>
    <w:p w:rsidR="005F02EF" w:rsidRDefault="005F02EF">
      <w:pPr>
        <w:rPr>
          <w:rFonts w:asciiTheme="minorHAnsi" w:eastAsiaTheme="minorEastAsia" w:hAnsiTheme="minorHAnsi" w:cstheme="minorBidi"/>
          <w:b/>
          <w:color w:val="0070C0"/>
          <w:kern w:val="2"/>
        </w:rPr>
      </w:pPr>
      <w:r>
        <w:rPr>
          <w:b/>
          <w:color w:val="0070C0"/>
        </w:rPr>
        <w:br w:type="page"/>
      </w:r>
    </w:p>
    <w:p w:rsidR="005F02EF" w:rsidRDefault="005F02EF" w:rsidP="005F02EF">
      <w:pPr>
        <w:pStyle w:val="a9"/>
        <w:ind w:firstLine="480"/>
        <w:rPr>
          <w:b/>
          <w:color w:val="0070C0"/>
        </w:rPr>
      </w:pPr>
      <w:r>
        <w:rPr>
          <w:rFonts w:hint="eastAsia"/>
          <w:b/>
          <w:color w:val="0070C0"/>
        </w:rPr>
        <w:lastRenderedPageBreak/>
        <w:t>#</w:t>
      </w:r>
      <w:r>
        <w:rPr>
          <w:b/>
          <w:color w:val="0070C0"/>
        </w:rPr>
        <w:t xml:space="preserve"> plotting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setwd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/Users/raymond/Desktop/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png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filename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logistic1.png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width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height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6000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res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500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mfrow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))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boxplot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mle30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mle230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mle430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mle630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beta0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abline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col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boxplot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mle30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mle230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mle430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mle630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beta1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abline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col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boxplot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mle30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mle230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mle430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mle630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beta2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abline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col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dev.off</w:t>
      </w:r>
      <w:r>
        <w:rPr>
          <w:rFonts w:ascii="Menlo" w:hAnsi="Menlo" w:cs="Menlo"/>
          <w:color w:val="333333"/>
          <w:sz w:val="18"/>
          <w:szCs w:val="18"/>
        </w:rPr>
        <w:t>()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png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filename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logistic2.png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width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6000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height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6000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res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500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beta0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mfrow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))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boxplot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mle30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mle230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mle430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mle630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abline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col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dev.off</w:t>
      </w:r>
      <w:r>
        <w:rPr>
          <w:rFonts w:ascii="Menlo" w:hAnsi="Menlo" w:cs="Menlo"/>
          <w:color w:val="333333"/>
          <w:sz w:val="18"/>
          <w:szCs w:val="18"/>
        </w:rPr>
        <w:t>()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png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filename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logistic3.png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width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6000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height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6000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res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500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beta1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boxplot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mle30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mle230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mle430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mle630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abline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col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dev.off</w:t>
      </w:r>
      <w:r>
        <w:rPr>
          <w:rFonts w:ascii="Menlo" w:hAnsi="Menlo" w:cs="Menlo"/>
          <w:color w:val="333333"/>
          <w:sz w:val="18"/>
          <w:szCs w:val="18"/>
        </w:rPr>
        <w:t>()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png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filename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logistic4.png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width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6000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height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6000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res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500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main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beta2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boxplot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mle30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mle230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mle430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mle630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abline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col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9772E1" w:rsidRDefault="009772E1" w:rsidP="009772E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dev.off</w:t>
      </w:r>
      <w:r>
        <w:rPr>
          <w:rFonts w:ascii="Menlo" w:hAnsi="Menlo" w:cs="Menlo"/>
          <w:color w:val="333333"/>
          <w:sz w:val="18"/>
          <w:szCs w:val="18"/>
        </w:rPr>
        <w:t>()</w:t>
      </w:r>
    </w:p>
    <w:p w:rsidR="009772E1" w:rsidRDefault="009772E1">
      <w:pPr>
        <w:rPr>
          <w:rFonts w:asciiTheme="minorHAnsi" w:eastAsiaTheme="minorEastAsia" w:hAnsiTheme="minorHAnsi" w:cstheme="minorBidi"/>
          <w:b/>
          <w:color w:val="0070C0"/>
          <w:kern w:val="2"/>
        </w:rPr>
      </w:pPr>
      <w:r>
        <w:rPr>
          <w:b/>
          <w:color w:val="0070C0"/>
        </w:rPr>
        <w:br w:type="page"/>
      </w:r>
    </w:p>
    <w:p w:rsidR="005F02EF" w:rsidRDefault="009772E1" w:rsidP="005F02EF">
      <w:pPr>
        <w:pStyle w:val="a9"/>
        <w:rPr>
          <w:b/>
          <w:color w:val="0070C0"/>
        </w:rPr>
      </w:pPr>
      <w:r>
        <w:rPr>
          <w:rFonts w:hint="eastAsia"/>
          <w:b/>
          <w:noProof/>
          <w:color w:val="0070C0"/>
        </w:rPr>
        <w:lastRenderedPageBreak/>
        <w:drawing>
          <wp:inline distT="0" distB="0" distL="0" distR="0">
            <wp:extent cx="2743200" cy="82296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E1" w:rsidRDefault="009772E1" w:rsidP="005F02EF">
      <w:pPr>
        <w:pStyle w:val="a9"/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5486400"/>
            <wp:effectExtent l="0" t="0" r="0" b="0"/>
            <wp:wrapTopAndBottom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2E1" w:rsidRDefault="009772E1">
      <w:pPr>
        <w:rPr>
          <w:rFonts w:asciiTheme="minorHAnsi" w:eastAsiaTheme="minorEastAsia" w:hAnsiTheme="minorHAnsi" w:cstheme="minorBidi"/>
          <w:b/>
          <w:color w:val="0070C0"/>
          <w:kern w:val="2"/>
        </w:rPr>
      </w:pPr>
      <w:r>
        <w:rPr>
          <w:b/>
          <w:color w:val="0070C0"/>
        </w:rPr>
        <w:br w:type="page"/>
      </w:r>
    </w:p>
    <w:p w:rsidR="009772E1" w:rsidRPr="009772E1" w:rsidRDefault="009772E1" w:rsidP="005F02EF">
      <w:pPr>
        <w:pStyle w:val="a9"/>
        <w:rPr>
          <w:b/>
          <w:color w:val="0070C0"/>
        </w:rPr>
      </w:pPr>
      <w:r>
        <w:rPr>
          <w:rFonts w:hint="eastAsia"/>
          <w:b/>
          <w:noProof/>
          <w:color w:val="0070C0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5486400"/>
            <wp:effectExtent l="0" t="0" r="0" b="0"/>
            <wp:wrapTopAndBottom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2E1" w:rsidRDefault="009772E1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br w:type="page"/>
      </w:r>
    </w:p>
    <w:p w:rsidR="005F02EF" w:rsidRPr="005F02EF" w:rsidRDefault="009772E1" w:rsidP="004F510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 w:hint="eastAsi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5486400"/>
            <wp:effectExtent l="0" t="0" r="0" b="0"/>
            <wp:wrapTopAndBottom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02EF" w:rsidRPr="005F02EF" w:rsidSect="00591534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8AA"/>
    <w:multiLevelType w:val="hybridMultilevel"/>
    <w:tmpl w:val="A95E227E"/>
    <w:lvl w:ilvl="0" w:tplc="E01C3304">
      <w:start w:val="1"/>
      <w:numFmt w:val="upperRoman"/>
      <w:pStyle w:val="a"/>
      <w:lvlText w:val="%1."/>
      <w:lvlJc w:val="left"/>
      <w:pPr>
        <w:ind w:left="3032" w:hanging="480"/>
      </w:pPr>
    </w:lvl>
    <w:lvl w:ilvl="1" w:tplc="04090019">
      <w:start w:val="1"/>
      <w:numFmt w:val="ideographTraditional"/>
      <w:lvlText w:val="%2、"/>
      <w:lvlJc w:val="left"/>
      <w:pPr>
        <w:ind w:left="3512" w:hanging="480"/>
      </w:pPr>
    </w:lvl>
    <w:lvl w:ilvl="2" w:tplc="0409001B" w:tentative="1">
      <w:start w:val="1"/>
      <w:numFmt w:val="lowerRoman"/>
      <w:lvlText w:val="%3."/>
      <w:lvlJc w:val="right"/>
      <w:pPr>
        <w:ind w:left="3992" w:hanging="480"/>
      </w:pPr>
    </w:lvl>
    <w:lvl w:ilvl="3" w:tplc="0409000F" w:tentative="1">
      <w:start w:val="1"/>
      <w:numFmt w:val="decimal"/>
      <w:lvlText w:val="%4."/>
      <w:lvlJc w:val="left"/>
      <w:pPr>
        <w:ind w:left="4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2" w:hanging="480"/>
      </w:pPr>
    </w:lvl>
    <w:lvl w:ilvl="5" w:tplc="0409001B" w:tentative="1">
      <w:start w:val="1"/>
      <w:numFmt w:val="lowerRoman"/>
      <w:lvlText w:val="%6."/>
      <w:lvlJc w:val="right"/>
      <w:pPr>
        <w:ind w:left="5432" w:hanging="480"/>
      </w:pPr>
    </w:lvl>
    <w:lvl w:ilvl="6" w:tplc="0409000F" w:tentative="1">
      <w:start w:val="1"/>
      <w:numFmt w:val="decimal"/>
      <w:lvlText w:val="%7."/>
      <w:lvlJc w:val="left"/>
      <w:pPr>
        <w:ind w:left="5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2" w:hanging="480"/>
      </w:pPr>
    </w:lvl>
    <w:lvl w:ilvl="8" w:tplc="0409001B" w:tentative="1">
      <w:start w:val="1"/>
      <w:numFmt w:val="lowerRoman"/>
      <w:lvlText w:val="%9."/>
      <w:lvlJc w:val="right"/>
      <w:pPr>
        <w:ind w:left="6872" w:hanging="480"/>
      </w:pPr>
    </w:lvl>
  </w:abstractNum>
  <w:abstractNum w:abstractNumId="1" w15:restartNumberingAfterBreak="0">
    <w:nsid w:val="1D7D7248"/>
    <w:multiLevelType w:val="hybridMultilevel"/>
    <w:tmpl w:val="99BAF658"/>
    <w:lvl w:ilvl="0" w:tplc="4168B7E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3075096">
    <w:abstractNumId w:val="0"/>
  </w:num>
  <w:num w:numId="2" w16cid:durableId="147436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attachedTemplate r:id="rId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EF"/>
    <w:rsid w:val="0002027F"/>
    <w:rsid w:val="000812E1"/>
    <w:rsid w:val="000B585C"/>
    <w:rsid w:val="000C2B5C"/>
    <w:rsid w:val="001A7D0C"/>
    <w:rsid w:val="00292345"/>
    <w:rsid w:val="00301AB4"/>
    <w:rsid w:val="003970C0"/>
    <w:rsid w:val="003B0569"/>
    <w:rsid w:val="003B7BF5"/>
    <w:rsid w:val="00467167"/>
    <w:rsid w:val="004D5B9D"/>
    <w:rsid w:val="004F5103"/>
    <w:rsid w:val="00591534"/>
    <w:rsid w:val="005B312D"/>
    <w:rsid w:val="005F02EF"/>
    <w:rsid w:val="006257B1"/>
    <w:rsid w:val="00644241"/>
    <w:rsid w:val="006D2F25"/>
    <w:rsid w:val="007270F2"/>
    <w:rsid w:val="00762AF0"/>
    <w:rsid w:val="007648F2"/>
    <w:rsid w:val="007A5B32"/>
    <w:rsid w:val="00830971"/>
    <w:rsid w:val="008821FF"/>
    <w:rsid w:val="00951842"/>
    <w:rsid w:val="009772E1"/>
    <w:rsid w:val="009946C5"/>
    <w:rsid w:val="009B74EC"/>
    <w:rsid w:val="009C11FC"/>
    <w:rsid w:val="00B03559"/>
    <w:rsid w:val="00BE3F47"/>
    <w:rsid w:val="00C976B9"/>
    <w:rsid w:val="00CF5E2A"/>
    <w:rsid w:val="00DB009A"/>
    <w:rsid w:val="00E24E81"/>
    <w:rsid w:val="00E82A20"/>
    <w:rsid w:val="00E83DB7"/>
    <w:rsid w:val="00F21EB3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C765"/>
  <w15:chartTrackingRefBased/>
  <w15:docId w15:val="{1B621E68-9190-314D-8AF5-D5B9F69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F02EF"/>
    <w:rPr>
      <w:rFonts w:ascii="新細明體" w:eastAsia="新細明體" w:hAnsi="新細明體" w:cs="新細明體"/>
      <w:kern w:val="0"/>
    </w:rPr>
  </w:style>
  <w:style w:type="paragraph" w:styleId="1">
    <w:name w:val="heading 1"/>
    <w:basedOn w:val="a0"/>
    <w:next w:val="a0"/>
    <w:link w:val="10"/>
    <w:uiPriority w:val="9"/>
    <w:qFormat/>
    <w:rsid w:val="004D5B9D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5B9D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4D5B9D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4D5B9D"/>
    <w:pPr>
      <w:keepNext/>
      <w:widowControl w:val="0"/>
      <w:spacing w:line="720" w:lineRule="auto"/>
      <w:outlineLvl w:val="3"/>
    </w:pPr>
    <w:rPr>
      <w:rFonts w:asciiTheme="majorHAnsi" w:eastAsiaTheme="majorEastAsia" w:hAnsiTheme="majorHAnsi" w:cstheme="majorBidi"/>
      <w:kern w:val="2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第七層"/>
    <w:basedOn w:val="a4"/>
    <w:qFormat/>
    <w:rsid w:val="00762AF0"/>
    <w:pPr>
      <w:widowControl/>
      <w:numPr>
        <w:numId w:val="1"/>
      </w:numPr>
      <w:spacing w:line="360" w:lineRule="exact"/>
      <w:ind w:leftChars="0" w:left="0"/>
      <w:contextualSpacing/>
      <w:outlineLvl w:val="7"/>
    </w:pPr>
    <w:rPr>
      <w:rFonts w:ascii="Times New Roman" w:hAnsi="Times New Roman" w:cs="Times New Roman (本文 CS 字型)"/>
      <w:kern w:val="0"/>
    </w:rPr>
  </w:style>
  <w:style w:type="paragraph" w:styleId="a4">
    <w:name w:val="List Paragraph"/>
    <w:basedOn w:val="a0"/>
    <w:uiPriority w:val="34"/>
    <w:qFormat/>
    <w:rsid w:val="00762AF0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a5">
    <w:name w:val="Title"/>
    <w:basedOn w:val="a0"/>
    <w:next w:val="a0"/>
    <w:link w:val="a6"/>
    <w:uiPriority w:val="10"/>
    <w:qFormat/>
    <w:rsid w:val="004D5B9D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標題 字元"/>
    <w:basedOn w:val="a1"/>
    <w:link w:val="a5"/>
    <w:uiPriority w:val="10"/>
    <w:rsid w:val="004D5B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4D5B9D"/>
    <w:pPr>
      <w:widowControl w:val="0"/>
      <w:spacing w:after="60"/>
      <w:jc w:val="center"/>
      <w:outlineLvl w:val="1"/>
    </w:pPr>
    <w:rPr>
      <w:rFonts w:asciiTheme="minorHAnsi" w:eastAsiaTheme="minorEastAsia" w:hAnsiTheme="minorHAnsi" w:cstheme="minorBidi"/>
      <w:kern w:val="2"/>
    </w:rPr>
  </w:style>
  <w:style w:type="character" w:customStyle="1" w:styleId="a8">
    <w:name w:val="副標題 字元"/>
    <w:basedOn w:val="a1"/>
    <w:link w:val="a7"/>
    <w:uiPriority w:val="11"/>
    <w:rsid w:val="004D5B9D"/>
  </w:style>
  <w:style w:type="character" w:customStyle="1" w:styleId="10">
    <w:name w:val="標題 1 字元"/>
    <w:basedOn w:val="a1"/>
    <w:link w:val="1"/>
    <w:uiPriority w:val="9"/>
    <w:rsid w:val="004D5B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4D5B9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4D5B9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rsid w:val="004D5B9D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No Spacing"/>
    <w:uiPriority w:val="1"/>
    <w:qFormat/>
    <w:rsid w:val="004D5B9D"/>
    <w:pPr>
      <w:widowControl w:val="0"/>
    </w:pPr>
  </w:style>
  <w:style w:type="paragraph" w:styleId="aa">
    <w:name w:val="Balloon Text"/>
    <w:basedOn w:val="a0"/>
    <w:link w:val="ab"/>
    <w:uiPriority w:val="99"/>
    <w:semiHidden/>
    <w:unhideWhenUsed/>
    <w:rsid w:val="001A7D0C"/>
    <w:rPr>
      <w:sz w:val="18"/>
      <w:szCs w:val="18"/>
    </w:rPr>
  </w:style>
  <w:style w:type="character" w:customStyle="1" w:styleId="ab">
    <w:name w:val="註解方塊文字 字元"/>
    <w:basedOn w:val="a1"/>
    <w:link w:val="aa"/>
    <w:uiPriority w:val="99"/>
    <w:semiHidden/>
    <w:rsid w:val="001A7D0C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ymond/Library/Group%20Containers/UBF8T346G9.Office/User%20Content.localized/Templates.localized/r%20homework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 homework.dotx</Template>
  <TotalTime>14</TotalTime>
  <Pages>13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伯睿 賴</cp:lastModifiedBy>
  <cp:revision>2</cp:revision>
  <cp:lastPrinted>2022-12-11T15:13:00Z</cp:lastPrinted>
  <dcterms:created xsi:type="dcterms:W3CDTF">2022-12-11T14:52:00Z</dcterms:created>
  <dcterms:modified xsi:type="dcterms:W3CDTF">2022-12-11T15:14:00Z</dcterms:modified>
</cp:coreProperties>
</file>